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421"/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4906"/>
        <w:gridCol w:w="45"/>
        <w:gridCol w:w="4795"/>
      </w:tblGrid>
      <w:tr w:rsidR="000930DE" w:rsidRPr="0050389C" w14:paraId="68CD720E" w14:textId="77777777" w:rsidTr="00F769AE">
        <w:trPr>
          <w:trHeight w:val="20"/>
        </w:trPr>
        <w:tc>
          <w:tcPr>
            <w:tcW w:w="4951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02806178" w14:textId="38A13CAD" w:rsidR="000930DE" w:rsidRPr="00DC6B34" w:rsidRDefault="002F497A" w:rsidP="00F769AE">
            <w:pPr>
              <w:pStyle w:val="Ttulo"/>
            </w:pPr>
            <w:r w:rsidRPr="00DC6B34">
              <w:t>niwan</w:t>
            </w:r>
          </w:p>
          <w:p w14:paraId="1227E6D4" w14:textId="361D20B5" w:rsidR="000930DE" w:rsidRPr="0050389C" w:rsidRDefault="002F497A" w:rsidP="00F769AE">
            <w:pPr>
              <w:pStyle w:val="Subttulo"/>
            </w:pPr>
            <w:r w:rsidRPr="00DC6B34">
              <w:t>Batista</w:t>
            </w:r>
          </w:p>
        </w:tc>
        <w:tc>
          <w:tcPr>
            <w:tcW w:w="4795" w:type="dxa"/>
            <w:tcBorders>
              <w:bottom w:val="single" w:sz="24" w:space="0" w:color="ACA8AA" w:themeColor="accent4"/>
            </w:tcBorders>
            <w:vAlign w:val="bottom"/>
          </w:tcPr>
          <w:p w14:paraId="64A353A9" w14:textId="04B37278" w:rsidR="000930DE" w:rsidRPr="00E04262" w:rsidRDefault="005F3D61" w:rsidP="001E4040">
            <w:pPr>
              <w:pStyle w:val="InformaesdeContato"/>
              <w:rPr>
                <w:b/>
                <w:bCs/>
                <w:lang w:bidi="pt-BR"/>
              </w:rPr>
            </w:pPr>
            <w:r w:rsidRPr="005F3D61">
              <w:rPr>
                <w:b/>
                <w:bCs/>
              </w:rPr>
              <w:t>Localização:</w:t>
            </w:r>
            <w:r>
              <w:t xml:space="preserve"> </w:t>
            </w:r>
            <w:r w:rsidR="002F497A">
              <w:t>São Paulo, SP</w:t>
            </w:r>
            <w:r>
              <w:t>, Brasil</w:t>
            </w:r>
            <w:r w:rsidR="000524A9" w:rsidRPr="0050389C">
              <w:rPr>
                <w:lang w:bidi="pt-BR"/>
              </w:rPr>
              <w:t xml:space="preserve"> | </w:t>
            </w:r>
            <w:r w:rsidRPr="005F3D61">
              <w:rPr>
                <w:b/>
                <w:bCs/>
                <w:lang w:bidi="pt-BR"/>
              </w:rPr>
              <w:t>Telefone:</w:t>
            </w:r>
            <w:r>
              <w:rPr>
                <w:lang w:bidi="pt-BR"/>
              </w:rPr>
              <w:t xml:space="preserve"> +55 11 991359164</w:t>
            </w:r>
            <w:r w:rsidRPr="0050389C">
              <w:rPr>
                <w:lang w:bidi="pt-BR"/>
              </w:rPr>
              <w:t xml:space="preserve"> |</w:t>
            </w:r>
            <w:r>
              <w:rPr>
                <w:lang w:bidi="pt-BR"/>
              </w:rPr>
              <w:t xml:space="preserve"> </w:t>
            </w:r>
            <w:r w:rsidRPr="005F3D61">
              <w:rPr>
                <w:b/>
                <w:bCs/>
                <w:lang w:bidi="pt-BR"/>
              </w:rPr>
              <w:t>LinkedIn:</w:t>
            </w:r>
            <w:r>
              <w:rPr>
                <w:lang w:bidi="pt-BR"/>
              </w:rPr>
              <w:t xml:space="preserve"> </w:t>
            </w:r>
            <w:hyperlink r:id="rId11" w:history="1">
              <w:r w:rsidR="002F497A" w:rsidRPr="002F497A">
                <w:rPr>
                  <w:rStyle w:val="Hyperlink"/>
                </w:rPr>
                <w:t>Niwan</w:t>
              </w:r>
              <w:r>
                <w:rPr>
                  <w:rStyle w:val="Hyperlink"/>
                </w:rPr>
                <w:t xml:space="preserve"> </w:t>
              </w:r>
              <w:r w:rsidR="002F497A" w:rsidRPr="002F497A">
                <w:rPr>
                  <w:rStyle w:val="Hyperlink"/>
                </w:rPr>
                <w:t>Batista</w:t>
              </w:r>
            </w:hyperlink>
            <w:r>
              <w:t xml:space="preserve"> </w:t>
            </w:r>
            <w:r w:rsidRPr="0050389C">
              <w:rPr>
                <w:lang w:bidi="pt-BR"/>
              </w:rPr>
              <w:t>|</w:t>
            </w:r>
            <w:r w:rsidR="000930DE" w:rsidRPr="0050389C">
              <w:rPr>
                <w:lang w:bidi="pt-BR"/>
              </w:rPr>
              <w:t xml:space="preserve"> </w:t>
            </w:r>
            <w:r w:rsidRPr="005F3D61">
              <w:rPr>
                <w:b/>
                <w:bCs/>
                <w:lang w:bidi="pt-BR"/>
              </w:rPr>
              <w:t>Email:</w:t>
            </w:r>
            <w:r w:rsidR="00CE6C57">
              <w:rPr>
                <w:b/>
                <w:bCs/>
                <w:lang w:bidi="pt-BR"/>
              </w:rPr>
              <w:t xml:space="preserve"> </w:t>
            </w:r>
            <w:r>
              <w:t>niwan</w:t>
            </w:r>
            <w:r w:rsidR="00CE6C57">
              <w:t>-bernardo</w:t>
            </w:r>
            <w:r>
              <w:t>@hotmail.com</w:t>
            </w:r>
            <w:r w:rsidRPr="0050389C">
              <w:rPr>
                <w:lang w:bidi="pt-BR"/>
              </w:rPr>
              <w:t xml:space="preserve"> </w:t>
            </w:r>
            <w:r>
              <w:rPr>
                <w:lang w:bidi="pt-BR"/>
              </w:rPr>
              <w:t xml:space="preserve">| </w:t>
            </w:r>
            <w:r w:rsidRPr="005F3D61">
              <w:rPr>
                <w:b/>
                <w:bCs/>
                <w:lang w:bidi="pt-BR"/>
              </w:rPr>
              <w:t>Portfólio:</w:t>
            </w:r>
            <w:r w:rsidR="00E04262">
              <w:rPr>
                <w:b/>
                <w:bCs/>
                <w:lang w:bidi="pt-BR"/>
              </w:rPr>
              <w:t xml:space="preserve"> </w:t>
            </w:r>
            <w:hyperlink r:id="rId12" w:history="1">
              <w:r w:rsidR="00E04262" w:rsidRPr="00E04262">
                <w:rPr>
                  <w:rStyle w:val="Hyperlink"/>
                  <w:b/>
                  <w:bCs/>
                  <w:lang w:bidi="pt-BR"/>
                </w:rPr>
                <w:t>https://niwanbatista.vercel.app/</w:t>
              </w:r>
            </w:hyperlink>
          </w:p>
        </w:tc>
      </w:tr>
      <w:tr w:rsidR="000930DE" w:rsidRPr="0050389C" w14:paraId="2C789C78" w14:textId="77777777" w:rsidTr="00F769AE">
        <w:trPr>
          <w:trHeight w:val="675"/>
        </w:trPr>
        <w:tc>
          <w:tcPr>
            <w:tcW w:w="9746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C9D6000" w14:textId="460F18E0" w:rsidR="004A6661" w:rsidRPr="0050389C" w:rsidRDefault="00C314A9" w:rsidP="00F769AE">
            <w:r>
              <w:t xml:space="preserve">Eu me chamo </w:t>
            </w:r>
            <w:proofErr w:type="spellStart"/>
            <w:r>
              <w:t>Niwan</w:t>
            </w:r>
            <w:proofErr w:type="spellEnd"/>
            <w:r>
              <w:t xml:space="preserve"> Bernardo Batista, sou um </w:t>
            </w:r>
            <w:r w:rsidR="00777FCF" w:rsidRPr="00777FCF">
              <w:t>Analista de Dados</w:t>
            </w:r>
            <w:r w:rsidR="00A338C0">
              <w:t xml:space="preserve"> com 22 anos de idade</w:t>
            </w:r>
            <w:r w:rsidR="00777FCF" w:rsidRPr="00777FCF">
              <w:t xml:space="preserve"> cursando o ensino superior em Análise e Desenvolvimento de Sistemas pela Faculdade de Tecnologia de São Paulo (FATEC-SP), especializando-</w:t>
            </w:r>
            <w:r w:rsidR="007B3C64">
              <w:t>m</w:t>
            </w:r>
            <w:r w:rsidR="00777FCF" w:rsidRPr="00777FCF">
              <w:t xml:space="preserve">e em Python, SQL, Power BI e </w:t>
            </w:r>
            <w:r>
              <w:t>Excel</w:t>
            </w:r>
            <w:r w:rsidR="00777FCF" w:rsidRPr="00777FCF">
              <w:t>. Meu objetivo profissional é aplicar meus conhecimentos coletando, processando e analisando grandes conjuntos de dados para descobrir tendências, padrões e oportunidades de negócios.</w:t>
            </w:r>
          </w:p>
        </w:tc>
      </w:tr>
      <w:tr w:rsidR="004D4E50" w:rsidRPr="0050389C" w14:paraId="0388A1B3" w14:textId="77777777" w:rsidTr="00F769AE">
        <w:trPr>
          <w:trHeight w:val="1584"/>
        </w:trPr>
        <w:tc>
          <w:tcPr>
            <w:tcW w:w="9746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A17717A" w14:textId="6B472F72" w:rsidR="004D4E50" w:rsidRPr="0050389C" w:rsidRDefault="002F497A" w:rsidP="00F769AE">
            <w:pPr>
              <w:pStyle w:val="Ttulo1"/>
            </w:pPr>
            <w:r>
              <w:t>experIência profissional</w:t>
            </w:r>
          </w:p>
          <w:p w14:paraId="60690C8A" w14:textId="3CA81DD7" w:rsidR="00F62BAE" w:rsidRPr="0050389C" w:rsidRDefault="002F497A" w:rsidP="00F769AE">
            <w:pPr>
              <w:pStyle w:val="Ttulo2"/>
            </w:pPr>
            <w:r>
              <w:t>pesquisa e modelagem – fundo garantidor de créditos (fgc)</w:t>
            </w:r>
          </w:p>
          <w:p w14:paraId="39130551" w14:textId="7984FA3F" w:rsidR="004D4E50" w:rsidRPr="0050389C" w:rsidRDefault="002F497A" w:rsidP="00F769AE">
            <w:pPr>
              <w:pStyle w:val="Ttulo3"/>
            </w:pPr>
            <w:r>
              <w:t xml:space="preserve">Estágio </w:t>
            </w:r>
            <w:r>
              <w:rPr>
                <w:rFonts w:ascii="Segoe UI" w:hAnsi="Segoe UI" w:cs="Segoe UI"/>
                <w:shd w:val="clear" w:color="auto" w:fill="FFFFFF"/>
              </w:rPr>
              <w:t>| São Paulo, SP</w:t>
            </w:r>
          </w:p>
          <w:p w14:paraId="29BFBF95" w14:textId="77BDD13B" w:rsidR="000524A9" w:rsidRPr="0050389C" w:rsidRDefault="00D32D33" w:rsidP="00F769AE">
            <w:pPr>
              <w:pStyle w:val="Ttulo4"/>
              <w:rPr>
                <w:rStyle w:val="RefernciaSutil"/>
                <w:rFonts w:asciiTheme="majorHAnsi" w:hAnsiTheme="majorHAnsi"/>
                <w:caps w:val="0"/>
                <w:color w:val="595959" w:themeColor="text1" w:themeTint="A6"/>
                <w:spacing w:val="0"/>
              </w:rPr>
            </w:pPr>
            <w:r>
              <w:rPr>
                <w:rFonts w:ascii="Gill Sans MT" w:hAnsi="Gill Sans MT"/>
                <w:caps/>
                <w:color w:val="000000" w:themeColor="text1"/>
                <w:spacing w:val="10"/>
              </w:rPr>
              <w:t>02/</w:t>
            </w:r>
            <w:r w:rsidR="002F497A">
              <w:rPr>
                <w:rFonts w:ascii="Gill Sans MT" w:hAnsi="Gill Sans MT"/>
                <w:caps/>
                <w:color w:val="000000" w:themeColor="text1"/>
                <w:spacing w:val="10"/>
              </w:rPr>
              <w:t>2024 - presente</w:t>
            </w:r>
          </w:p>
          <w:p w14:paraId="271CFDEF" w14:textId="7DBA2AF3" w:rsidR="00AA45D6" w:rsidRDefault="002F497A" w:rsidP="00F769AE">
            <w:r>
              <w:t>Trabalhando no Fundo Garantidor de Créditos</w:t>
            </w:r>
            <w:r w:rsidR="00AA45D6">
              <w:t xml:space="preserve"> (FGC)</w:t>
            </w:r>
            <w:r>
              <w:t xml:space="preserve"> como </w:t>
            </w:r>
            <w:r w:rsidR="00AA45D6">
              <w:t>e</w:t>
            </w:r>
            <w:r>
              <w:t>stagiário da área de Pesquisa e Modelagem. Meu</w:t>
            </w:r>
            <w:r w:rsidR="00AA45D6">
              <w:t>s</w:t>
            </w:r>
            <w:r>
              <w:t xml:space="preserve"> principa</w:t>
            </w:r>
            <w:r w:rsidR="00AA45D6">
              <w:t>is</w:t>
            </w:r>
            <w:r>
              <w:t xml:space="preserve"> objetivo</w:t>
            </w:r>
            <w:r w:rsidR="00AA45D6">
              <w:t>s</w:t>
            </w:r>
            <w:r>
              <w:t xml:space="preserve"> </w:t>
            </w:r>
            <w:r w:rsidR="00AA45D6">
              <w:t>são</w:t>
            </w:r>
            <w:r>
              <w:t xml:space="preserve"> garantir a segurança do Sistema Financeiro Nacional e proteger o patrimônio das Instituições Financeiras</w:t>
            </w:r>
            <w:r w:rsidR="00AA45D6">
              <w:t>.</w:t>
            </w:r>
          </w:p>
          <w:p w14:paraId="089847FA" w14:textId="77777777" w:rsidR="00AA45D6" w:rsidRPr="00AA45D6" w:rsidRDefault="00AA45D6" w:rsidP="00F769AE">
            <w:pPr>
              <w:rPr>
                <w:b/>
                <w:bCs/>
              </w:rPr>
            </w:pPr>
            <w:r w:rsidRPr="00AA45D6">
              <w:rPr>
                <w:b/>
                <w:bCs/>
              </w:rPr>
              <w:t>Responsabilidades:</w:t>
            </w:r>
          </w:p>
          <w:p w14:paraId="3389ABA1" w14:textId="77777777" w:rsidR="00AA45D6" w:rsidRDefault="00AA45D6" w:rsidP="00AA45D6">
            <w:pPr>
              <w:pStyle w:val="PargrafodaLista"/>
              <w:numPr>
                <w:ilvl w:val="0"/>
                <w:numId w:val="4"/>
              </w:numPr>
            </w:pPr>
            <w:r>
              <w:t>C</w:t>
            </w:r>
            <w:r w:rsidR="002F497A">
              <w:t>riação e manutenção de códigos em Python, R e SQL;</w:t>
            </w:r>
          </w:p>
          <w:p w14:paraId="357CC622" w14:textId="77777777" w:rsidR="00AA45D6" w:rsidRDefault="00AA45D6" w:rsidP="00AA45D6">
            <w:pPr>
              <w:pStyle w:val="PargrafodaLista"/>
              <w:numPr>
                <w:ilvl w:val="0"/>
                <w:numId w:val="4"/>
              </w:numPr>
            </w:pPr>
            <w:r>
              <w:t>D</w:t>
            </w:r>
            <w:r w:rsidR="002F497A">
              <w:t>esenvolv</w:t>
            </w:r>
            <w:r w:rsidR="00C314A9">
              <w:t>imento de</w:t>
            </w:r>
            <w:r w:rsidR="002F497A">
              <w:t xml:space="preserve"> relatórios e visualizações com Excel, Power BI e DAX com reporte à diretoria do FGC;</w:t>
            </w:r>
          </w:p>
          <w:p w14:paraId="00873666" w14:textId="77777777" w:rsidR="00AA45D6" w:rsidRDefault="00AA45D6" w:rsidP="00AA45D6">
            <w:pPr>
              <w:pStyle w:val="PargrafodaLista"/>
              <w:numPr>
                <w:ilvl w:val="0"/>
                <w:numId w:val="4"/>
              </w:numPr>
            </w:pPr>
            <w:r>
              <w:t>P</w:t>
            </w:r>
            <w:r w:rsidR="002F497A">
              <w:t xml:space="preserve">articipação na construção de modelos estatísticos para prever cenários futuros de quebras financeiras e </w:t>
            </w:r>
          </w:p>
          <w:p w14:paraId="3C2571B9" w14:textId="203D01CB" w:rsidR="004D4E50" w:rsidRPr="0050389C" w:rsidRDefault="00AA45D6" w:rsidP="00AA45D6">
            <w:pPr>
              <w:pStyle w:val="PargrafodaLista"/>
              <w:numPr>
                <w:ilvl w:val="0"/>
                <w:numId w:val="4"/>
              </w:numPr>
            </w:pPr>
            <w:r>
              <w:t>A</w:t>
            </w:r>
            <w:r w:rsidR="002F497A">
              <w:t>nálise do cenário econômico nacional e internacional</w:t>
            </w:r>
            <w:r w:rsidR="00BC7354">
              <w:t>.</w:t>
            </w:r>
          </w:p>
        </w:tc>
      </w:tr>
      <w:tr w:rsidR="000930DE" w:rsidRPr="0050389C" w14:paraId="72CA7AB3" w14:textId="77777777" w:rsidTr="00F769AE">
        <w:trPr>
          <w:trHeight w:val="675"/>
        </w:trPr>
        <w:tc>
          <w:tcPr>
            <w:tcW w:w="9746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921F9E4" w14:textId="4E5A6258" w:rsidR="000930DE" w:rsidRPr="0050389C" w:rsidRDefault="002F497A" w:rsidP="00F769AE">
            <w:pPr>
              <w:pStyle w:val="Ttulo1"/>
            </w:pPr>
            <w:r>
              <w:t>formação acadêmica</w:t>
            </w:r>
          </w:p>
          <w:p w14:paraId="277C9611" w14:textId="4DF6F736" w:rsidR="00F62BAE" w:rsidRPr="0050389C" w:rsidRDefault="002F497A" w:rsidP="00F769AE">
            <w:pPr>
              <w:pStyle w:val="Ttulo2"/>
            </w:pPr>
            <w:r>
              <w:t>tecnólogo em análise e desenvolvimento de sistemas</w:t>
            </w:r>
          </w:p>
          <w:p w14:paraId="7195D5ED" w14:textId="260F2A15" w:rsidR="000930DE" w:rsidRPr="0050389C" w:rsidRDefault="002F497A" w:rsidP="00F769AE">
            <w:pPr>
              <w:pStyle w:val="Ttulo3"/>
            </w:pPr>
            <w:r>
              <w:t>Faculdade de Tecnologia de São Paulo (FATEC-SP)</w:t>
            </w:r>
          </w:p>
          <w:p w14:paraId="1C3CD771" w14:textId="688331F2" w:rsidR="000524A9" w:rsidRPr="0050389C" w:rsidRDefault="00D32D33" w:rsidP="00F769AE">
            <w:pPr>
              <w:pStyle w:val="Ttulo4"/>
            </w:pPr>
            <w:r>
              <w:t>02/</w:t>
            </w:r>
            <w:r w:rsidR="002F497A">
              <w:t>2023 - PRESENTE</w:t>
            </w:r>
          </w:p>
          <w:p w14:paraId="229073B0" w14:textId="76486A9F" w:rsidR="00B116CF" w:rsidRDefault="007B3C64" w:rsidP="00F769AE">
            <w:pPr>
              <w:pStyle w:val="Ttulo2"/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 xml:space="preserve">O curso foca </w:t>
            </w:r>
            <w:r w:rsidR="00872145"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>no</w:t>
            </w:r>
            <w:r w:rsidR="00B116CF" w:rsidRPr="00B116CF"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 xml:space="preserve"> design, implementação e manutenção de sistemas de informação, com competências em programação, gestão de projetos, bancos de dados, redes e segurança da informação.</w:t>
            </w:r>
          </w:p>
          <w:p w14:paraId="21642C83" w14:textId="369F9128" w:rsidR="002F497A" w:rsidRPr="0050389C" w:rsidRDefault="00E23CAF" w:rsidP="00F769AE">
            <w:pPr>
              <w:pStyle w:val="Ttulo2"/>
            </w:pPr>
            <w:r>
              <w:t>curso profissionalizante em ciência de dados</w:t>
            </w:r>
          </w:p>
          <w:p w14:paraId="1B0C5C4F" w14:textId="58A6B07C" w:rsidR="002F497A" w:rsidRPr="0050389C" w:rsidRDefault="00E23CAF" w:rsidP="00F769AE">
            <w:pPr>
              <w:pStyle w:val="Ttulo3"/>
            </w:pPr>
            <w:r>
              <w:t xml:space="preserve">Santander </w:t>
            </w:r>
            <w:proofErr w:type="spellStart"/>
            <w:r>
              <w:t>Coders</w:t>
            </w:r>
            <w:proofErr w:type="spellEnd"/>
            <w:r w:rsidR="00570A0F">
              <w:t xml:space="preserve"> </w:t>
            </w:r>
            <w:r w:rsidR="00B116CF" w:rsidRPr="00B116CF">
              <w:t>|</w:t>
            </w:r>
            <w:r w:rsidR="00B116CF">
              <w:t xml:space="preserve"> Ada Tech</w:t>
            </w:r>
          </w:p>
          <w:p w14:paraId="443DF773" w14:textId="5415C1A5" w:rsidR="002F497A" w:rsidRPr="0050389C" w:rsidRDefault="00D32D33" w:rsidP="00F769AE">
            <w:pPr>
              <w:pStyle w:val="Ttulo4"/>
            </w:pPr>
            <w:r>
              <w:t>01/</w:t>
            </w:r>
            <w:r w:rsidR="00E23CAF">
              <w:t>2024 –</w:t>
            </w:r>
            <w:r w:rsidR="002F497A">
              <w:t xml:space="preserve"> </w:t>
            </w:r>
            <w:r>
              <w:t>05/</w:t>
            </w:r>
            <w:r w:rsidR="00E23CAF">
              <w:t>2024</w:t>
            </w:r>
          </w:p>
          <w:p w14:paraId="0022C983" w14:textId="7D19E502" w:rsidR="00B116CF" w:rsidRDefault="00872145" w:rsidP="00F769AE">
            <w:pPr>
              <w:pStyle w:val="Ttulo2"/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</w:pPr>
            <w:r w:rsidRPr="00872145"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 xml:space="preserve">Formação em </w:t>
            </w:r>
            <w:r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 xml:space="preserve">Ciência de Dados pelo programa Santander </w:t>
            </w:r>
            <w:proofErr w:type="spellStart"/>
            <w:r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>Coders</w:t>
            </w:r>
            <w:proofErr w:type="spellEnd"/>
            <w:r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 xml:space="preserve"> abrangendo a </w:t>
            </w:r>
            <w:r w:rsidRPr="00872145"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>análise e interpretação de dados,</w:t>
            </w:r>
            <w:r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 xml:space="preserve"> </w:t>
            </w:r>
            <w:r w:rsidRPr="00872145">
              <w:rPr>
                <w:rFonts w:asciiTheme="minorHAnsi" w:eastAsiaTheme="minorHAnsi" w:hAnsiTheme="minorHAnsi" w:cstheme="minorBidi"/>
                <w:b w:val="0"/>
                <w:caps w:val="0"/>
                <w:color w:val="404040" w:themeColor="text1" w:themeTint="BF"/>
                <w:szCs w:val="22"/>
              </w:rPr>
              <w:t>programação em Python, banco de dados, estatística e machine learning.</w:t>
            </w:r>
          </w:p>
          <w:p w14:paraId="4AD5FB12" w14:textId="3BB093CC" w:rsidR="00E23CAF" w:rsidRPr="0050389C" w:rsidRDefault="00E23CAF" w:rsidP="00F769AE">
            <w:pPr>
              <w:pStyle w:val="Ttulo2"/>
            </w:pPr>
            <w:r>
              <w:t>CURSO PROFISSIONALIZANTE EM DATA ANALYTICS</w:t>
            </w:r>
          </w:p>
          <w:p w14:paraId="0E0DC8B8" w14:textId="77777777" w:rsidR="00E23CAF" w:rsidRPr="0050389C" w:rsidRDefault="00E23CAF" w:rsidP="00F769AE">
            <w:pPr>
              <w:pStyle w:val="Ttulo3"/>
            </w:pPr>
            <w:r>
              <w:t>Google</w:t>
            </w:r>
          </w:p>
          <w:p w14:paraId="41D9F2E4" w14:textId="5EA66FBC" w:rsidR="00E23CAF" w:rsidRPr="0050389C" w:rsidRDefault="00D32D33" w:rsidP="00F769AE">
            <w:pPr>
              <w:pStyle w:val="Ttulo4"/>
            </w:pPr>
            <w:r>
              <w:t>11/</w:t>
            </w:r>
            <w:r w:rsidR="00E23CAF">
              <w:t>2023 –</w:t>
            </w:r>
            <w:r>
              <w:t xml:space="preserve"> 04/</w:t>
            </w:r>
            <w:r w:rsidR="00E23CAF">
              <w:t>2024</w:t>
            </w:r>
          </w:p>
          <w:p w14:paraId="36AAA3B6" w14:textId="77777777" w:rsidR="002B52EE" w:rsidRDefault="00AA45D6" w:rsidP="0013206A">
            <w:pPr>
              <w:pStyle w:val="Commarcadores"/>
              <w:numPr>
                <w:ilvl w:val="0"/>
                <w:numId w:val="0"/>
              </w:numPr>
            </w:pPr>
            <w:r>
              <w:t xml:space="preserve">Bolsa para estudar análise de dados, </w:t>
            </w:r>
            <w:r w:rsidR="00872145">
              <w:t>com foco em</w:t>
            </w:r>
            <w:r>
              <w:t xml:space="preserve"> limpeza</w:t>
            </w:r>
            <w:r w:rsidR="00872145">
              <w:t xml:space="preserve"> de dados</w:t>
            </w:r>
            <w:r>
              <w:t>, análise crítica, visualização de dados e uso de R, SQL</w:t>
            </w:r>
            <w:r w:rsidR="00B116CF">
              <w:t>,</w:t>
            </w:r>
            <w:r>
              <w:t xml:space="preserve"> Tableau</w:t>
            </w:r>
            <w:r w:rsidR="00B116CF">
              <w:t xml:space="preserve"> e Google </w:t>
            </w:r>
            <w:proofErr w:type="spellStart"/>
            <w:r w:rsidR="00B116CF">
              <w:t>Sheets</w:t>
            </w:r>
            <w:proofErr w:type="spellEnd"/>
            <w:r>
              <w:t>.</w:t>
            </w:r>
          </w:p>
          <w:p w14:paraId="588B1410" w14:textId="2AF256E1" w:rsidR="00872145" w:rsidRPr="0050389C" w:rsidRDefault="00872145" w:rsidP="00872145">
            <w:pPr>
              <w:pStyle w:val="Ttulo2"/>
            </w:pPr>
            <w:r>
              <w:t xml:space="preserve">CURSO PROFISSIONALIZANTE EM </w:t>
            </w:r>
            <w:r w:rsidR="004D69CD">
              <w:t>DESENVOLVIMENTO WEB FRONT-END</w:t>
            </w:r>
          </w:p>
          <w:p w14:paraId="6A8D8FDD" w14:textId="572669D1" w:rsidR="00872145" w:rsidRPr="0050389C" w:rsidRDefault="004D69CD" w:rsidP="00872145">
            <w:pPr>
              <w:pStyle w:val="Ttulo3"/>
            </w:pPr>
            <w:r>
              <w:t xml:space="preserve">Governo de São Paulo </w:t>
            </w:r>
            <w:r w:rsidRPr="00B116CF">
              <w:t>|</w:t>
            </w:r>
            <w:r>
              <w:t xml:space="preserve"> Ada Tech</w:t>
            </w:r>
          </w:p>
          <w:p w14:paraId="53D4FA42" w14:textId="15A5CC0B" w:rsidR="00872145" w:rsidRPr="0050389C" w:rsidRDefault="004D69CD" w:rsidP="00872145">
            <w:pPr>
              <w:pStyle w:val="Ttulo4"/>
            </w:pPr>
            <w:r>
              <w:t>07</w:t>
            </w:r>
            <w:r w:rsidR="00872145">
              <w:t xml:space="preserve">/2023 – </w:t>
            </w:r>
            <w:r>
              <w:t>11</w:t>
            </w:r>
            <w:r w:rsidR="00872145">
              <w:t>/202</w:t>
            </w:r>
            <w:r>
              <w:t>3</w:t>
            </w:r>
          </w:p>
          <w:p w14:paraId="0B5FBC61" w14:textId="1B35C3B8" w:rsidR="00872145" w:rsidRPr="0013206A" w:rsidRDefault="004D69CD" w:rsidP="00872145">
            <w:pPr>
              <w:pStyle w:val="Commarcadores"/>
              <w:numPr>
                <w:ilvl w:val="0"/>
                <w:numId w:val="0"/>
              </w:numPr>
            </w:pPr>
            <w:r>
              <w:t>Selecionado para estudar desenvolvimento web front-</w:t>
            </w:r>
            <w:proofErr w:type="spellStart"/>
            <w:r>
              <w:t>end</w:t>
            </w:r>
            <w:proofErr w:type="spellEnd"/>
            <w:r>
              <w:t xml:space="preserve"> com conhecimentos para criar, projetar, implementar e manter aplicações web como landing </w:t>
            </w:r>
            <w:proofErr w:type="spellStart"/>
            <w:r>
              <w:t>pages</w:t>
            </w:r>
            <w:proofErr w:type="spellEnd"/>
            <w:r>
              <w:t xml:space="preserve"> e websites.</w:t>
            </w:r>
          </w:p>
        </w:tc>
      </w:tr>
      <w:tr w:rsidR="0013206A" w:rsidRPr="0050389C" w14:paraId="4433C576" w14:textId="77777777" w:rsidTr="00F769AE">
        <w:trPr>
          <w:trHeight w:val="210"/>
        </w:trPr>
        <w:tc>
          <w:tcPr>
            <w:tcW w:w="9746" w:type="dxa"/>
            <w:gridSpan w:val="3"/>
            <w:tcBorders>
              <w:top w:val="single" w:sz="24" w:space="0" w:color="ACA8AA" w:themeColor="accent4"/>
            </w:tcBorders>
          </w:tcPr>
          <w:p w14:paraId="5B26BD61" w14:textId="6C56F70F" w:rsidR="00665A30" w:rsidRDefault="00665A30" w:rsidP="00665A30">
            <w:pPr>
              <w:pStyle w:val="Ttulo1"/>
            </w:pPr>
            <w:r>
              <w:lastRenderedPageBreak/>
              <w:t>IDiomas</w:t>
            </w:r>
          </w:p>
          <w:p w14:paraId="3FB8557C" w14:textId="77777777" w:rsidR="00665A30" w:rsidRPr="00665A30" w:rsidRDefault="00665A30" w:rsidP="00665A30"/>
          <w:p w14:paraId="41BAB296" w14:textId="77777777" w:rsidR="00665A30" w:rsidRDefault="00665A30" w:rsidP="00665A30">
            <w:r w:rsidRPr="00665A30">
              <w:rPr>
                <w:b/>
                <w:bCs/>
              </w:rPr>
              <w:t>Português:</w:t>
            </w:r>
            <w:r>
              <w:t xml:space="preserve"> Nativo</w:t>
            </w:r>
          </w:p>
          <w:p w14:paraId="25064BD8" w14:textId="77777777" w:rsidR="00665A30" w:rsidRDefault="00665A30" w:rsidP="00665A30">
            <w:r w:rsidRPr="00665A30">
              <w:rPr>
                <w:b/>
                <w:bCs/>
              </w:rPr>
              <w:t>Inglês:</w:t>
            </w:r>
            <w:r>
              <w:t xml:space="preserve"> Avançado</w:t>
            </w:r>
          </w:p>
          <w:p w14:paraId="02EC743C" w14:textId="150F86AC" w:rsidR="00665A30" w:rsidRPr="00665A30" w:rsidRDefault="00665A30" w:rsidP="00665A30">
            <w:r w:rsidRPr="00665A30">
              <w:rPr>
                <w:b/>
                <w:bCs/>
              </w:rPr>
              <w:t>Espanhol:</w:t>
            </w:r>
            <w:r>
              <w:t xml:space="preserve"> Intermediário</w:t>
            </w:r>
          </w:p>
        </w:tc>
      </w:tr>
      <w:tr w:rsidR="004D4E50" w:rsidRPr="0050389C" w14:paraId="03E2A615" w14:textId="77777777" w:rsidTr="00665A30">
        <w:trPr>
          <w:trHeight w:val="20"/>
        </w:trPr>
        <w:tc>
          <w:tcPr>
            <w:tcW w:w="9746" w:type="dxa"/>
            <w:gridSpan w:val="3"/>
            <w:tcBorders>
              <w:top w:val="single" w:sz="24" w:space="0" w:color="ACA8AA" w:themeColor="accent4"/>
            </w:tcBorders>
          </w:tcPr>
          <w:p w14:paraId="5CD21E56" w14:textId="67AC9489" w:rsidR="004D4E50" w:rsidRPr="0050389C" w:rsidRDefault="00BC7354" w:rsidP="00F769AE">
            <w:pPr>
              <w:pStyle w:val="Ttulo1"/>
            </w:pPr>
            <w:r>
              <w:t xml:space="preserve">HABILIDADES </w:t>
            </w:r>
          </w:p>
        </w:tc>
      </w:tr>
      <w:tr w:rsidR="004D4E50" w:rsidRPr="0050389C" w14:paraId="3DCE0E0E" w14:textId="77777777" w:rsidTr="00F769AE">
        <w:trPr>
          <w:trHeight w:val="396"/>
        </w:trPr>
        <w:tc>
          <w:tcPr>
            <w:tcW w:w="4906" w:type="dxa"/>
            <w:tcBorders>
              <w:bottom w:val="single" w:sz="24" w:space="0" w:color="ACA8AA" w:themeColor="accent4"/>
            </w:tcBorders>
          </w:tcPr>
          <w:p w14:paraId="633E5B1E" w14:textId="54FC0F98" w:rsidR="004D4E50" w:rsidRPr="0050389C" w:rsidRDefault="005F3D61" w:rsidP="00BC7354">
            <w:pPr>
              <w:pStyle w:val="Commarcadores"/>
              <w:numPr>
                <w:ilvl w:val="0"/>
                <w:numId w:val="0"/>
              </w:numPr>
            </w:pPr>
            <w:r w:rsidRPr="00665A30">
              <w:rPr>
                <w:b/>
                <w:bCs/>
              </w:rPr>
              <w:t>Dados:</w:t>
            </w:r>
            <w:r w:rsidR="00665A30">
              <w:rPr>
                <w:b/>
                <w:bCs/>
              </w:rPr>
              <w:t xml:space="preserve"> </w:t>
            </w:r>
            <w:r w:rsidR="00C314A9" w:rsidRPr="00C314A9">
              <w:t xml:space="preserve">Python, SQL, Power BI, </w:t>
            </w:r>
            <w:proofErr w:type="spellStart"/>
            <w:r w:rsidR="00C314A9" w:rsidRPr="00C314A9">
              <w:t>RStudio</w:t>
            </w:r>
            <w:proofErr w:type="spellEnd"/>
            <w:r w:rsidR="00C314A9" w:rsidRPr="00C314A9">
              <w:t xml:space="preserve">, Excel, Tableau, AWS, </w:t>
            </w:r>
            <w:r w:rsidR="00C314A9">
              <w:t xml:space="preserve">Nuvem, </w:t>
            </w:r>
            <w:r w:rsidR="00C314A9" w:rsidRPr="00C314A9">
              <w:t xml:space="preserve">Estatística, ETL, </w:t>
            </w:r>
            <w:proofErr w:type="spellStart"/>
            <w:r w:rsidR="00C314A9" w:rsidRPr="00C314A9">
              <w:t>Jupyter</w:t>
            </w:r>
            <w:proofErr w:type="spellEnd"/>
            <w:r w:rsidR="00C314A9" w:rsidRPr="00C314A9">
              <w:t xml:space="preserve"> Notebook, Pandas, </w:t>
            </w:r>
            <w:proofErr w:type="spellStart"/>
            <w:r w:rsidR="00C314A9" w:rsidRPr="00C314A9">
              <w:t>Numpy</w:t>
            </w:r>
            <w:proofErr w:type="spellEnd"/>
            <w:r w:rsidR="00C314A9" w:rsidRPr="00C314A9">
              <w:t xml:space="preserve">, </w:t>
            </w:r>
            <w:proofErr w:type="spellStart"/>
            <w:r w:rsidR="00C314A9" w:rsidRPr="00C314A9">
              <w:t>Scikit-learn</w:t>
            </w:r>
            <w:proofErr w:type="spellEnd"/>
            <w:r w:rsidR="00C314A9" w:rsidRPr="00C314A9">
              <w:t xml:space="preserve">, </w:t>
            </w:r>
            <w:proofErr w:type="spellStart"/>
            <w:r w:rsidR="00C314A9" w:rsidRPr="00C314A9">
              <w:t>Deep</w:t>
            </w:r>
            <w:proofErr w:type="spellEnd"/>
            <w:r w:rsidR="00C314A9" w:rsidRPr="00C314A9">
              <w:t xml:space="preserve"> Learning, Análise de Dados, Automação de Processos, Visualização de Dados, Análise Exploratóri</w:t>
            </w:r>
            <w:r w:rsidR="00C314A9">
              <w:t>a</w:t>
            </w:r>
            <w:r w:rsidR="00C314A9" w:rsidRPr="00C314A9">
              <w:t xml:space="preserve"> de Dados, Programação Orientada a Objetos (POO), Metodologias Ágeis, </w:t>
            </w:r>
            <w:proofErr w:type="spellStart"/>
            <w:r w:rsidR="00C314A9" w:rsidRPr="00C314A9">
              <w:t>Git</w:t>
            </w:r>
            <w:proofErr w:type="spellEnd"/>
            <w:r w:rsidR="00C314A9">
              <w:t xml:space="preserve"> e</w:t>
            </w:r>
            <w:r w:rsidR="00C314A9" w:rsidRPr="00C314A9">
              <w:t xml:space="preserve"> </w:t>
            </w:r>
            <w:proofErr w:type="spellStart"/>
            <w:r w:rsidR="00C314A9" w:rsidRPr="00C314A9">
              <w:t>Github</w:t>
            </w:r>
            <w:proofErr w:type="spellEnd"/>
            <w:r w:rsidR="00C314A9" w:rsidRPr="00C314A9">
              <w:t>.</w:t>
            </w:r>
          </w:p>
        </w:tc>
        <w:tc>
          <w:tcPr>
            <w:tcW w:w="4840" w:type="dxa"/>
            <w:gridSpan w:val="2"/>
            <w:tcBorders>
              <w:bottom w:val="single" w:sz="24" w:space="0" w:color="ACA8AA" w:themeColor="accent4"/>
            </w:tcBorders>
          </w:tcPr>
          <w:p w14:paraId="629D0B79" w14:textId="1F710EE0" w:rsidR="004D4E50" w:rsidRPr="0050389C" w:rsidRDefault="005F3D61" w:rsidP="00BC7354">
            <w:pPr>
              <w:pStyle w:val="Commarcadores"/>
              <w:numPr>
                <w:ilvl w:val="0"/>
                <w:numId w:val="0"/>
              </w:numPr>
            </w:pPr>
            <w:r w:rsidRPr="00665A30">
              <w:rPr>
                <w:b/>
                <w:bCs/>
              </w:rPr>
              <w:t>Web:</w:t>
            </w:r>
            <w:r w:rsidR="00665A30">
              <w:rPr>
                <w:b/>
                <w:bCs/>
              </w:rPr>
              <w:t xml:space="preserve"> </w:t>
            </w:r>
            <w:r>
              <w:t xml:space="preserve">HTML, CSS, Javascript, </w:t>
            </w:r>
            <w:proofErr w:type="spellStart"/>
            <w:r w:rsidR="0013206A">
              <w:t>TypeScript</w:t>
            </w:r>
            <w:proofErr w:type="spellEnd"/>
            <w:r w:rsidR="0013206A">
              <w:t xml:space="preserve">, </w:t>
            </w:r>
            <w:proofErr w:type="spellStart"/>
            <w:r w:rsidR="0013206A">
              <w:t>React</w:t>
            </w:r>
            <w:proofErr w:type="spellEnd"/>
            <w:r w:rsidR="0013206A">
              <w:t xml:space="preserve">, Node.js, JSON, </w:t>
            </w:r>
            <w:proofErr w:type="spellStart"/>
            <w:r w:rsidR="0013206A">
              <w:t>Bootstrap</w:t>
            </w:r>
            <w:proofErr w:type="spellEnd"/>
            <w:r w:rsidR="0013206A">
              <w:t xml:space="preserve">, </w:t>
            </w:r>
            <w:proofErr w:type="spellStart"/>
            <w:r w:rsidR="0013206A">
              <w:t>Webpack</w:t>
            </w:r>
            <w:proofErr w:type="spellEnd"/>
            <w:r w:rsidR="0013206A">
              <w:t xml:space="preserve">, </w:t>
            </w:r>
            <w:proofErr w:type="spellStart"/>
            <w:r w:rsidR="0013206A">
              <w:t>Responsive</w:t>
            </w:r>
            <w:proofErr w:type="spellEnd"/>
            <w:r w:rsidR="0013206A">
              <w:t xml:space="preserve"> Design,</w:t>
            </w:r>
            <w:r w:rsidR="00A92F7F">
              <w:t xml:space="preserve"> Design Responsivo,</w:t>
            </w:r>
            <w:r w:rsidR="0013206A">
              <w:t xml:space="preserve"> </w:t>
            </w:r>
            <w:proofErr w:type="spellStart"/>
            <w:r w:rsidR="0013206A">
              <w:t>Git</w:t>
            </w:r>
            <w:proofErr w:type="spellEnd"/>
            <w:r w:rsidR="0013206A">
              <w:t xml:space="preserve">, </w:t>
            </w:r>
            <w:proofErr w:type="spellStart"/>
            <w:r w:rsidR="0013206A">
              <w:t>Github</w:t>
            </w:r>
            <w:proofErr w:type="spellEnd"/>
            <w:r w:rsidR="0013206A">
              <w:t xml:space="preserve">, </w:t>
            </w:r>
            <w:proofErr w:type="spellStart"/>
            <w:r w:rsidR="0013206A">
              <w:t>Agile</w:t>
            </w:r>
            <w:proofErr w:type="spellEnd"/>
            <w:r w:rsidR="0013206A">
              <w:t xml:space="preserve">/Scrum, </w:t>
            </w:r>
            <w:proofErr w:type="spellStart"/>
            <w:r w:rsidR="0013206A">
              <w:t>Figma</w:t>
            </w:r>
            <w:proofErr w:type="spellEnd"/>
            <w:r w:rsidR="0013206A">
              <w:t>.</w:t>
            </w:r>
          </w:p>
        </w:tc>
      </w:tr>
    </w:tbl>
    <w:p w14:paraId="24FDF48C" w14:textId="77777777" w:rsidR="00643E15" w:rsidRDefault="00643E15" w:rsidP="008B4069">
      <w:pPr>
        <w:pStyle w:val="Commarcadores"/>
        <w:numPr>
          <w:ilvl w:val="0"/>
          <w:numId w:val="0"/>
        </w:numPr>
      </w:pPr>
    </w:p>
    <w:p w14:paraId="1AF56306" w14:textId="77777777" w:rsidR="002F497A" w:rsidRDefault="002F497A" w:rsidP="008B4069">
      <w:pPr>
        <w:pStyle w:val="Commarcadores"/>
        <w:numPr>
          <w:ilvl w:val="0"/>
          <w:numId w:val="0"/>
        </w:numPr>
      </w:pPr>
    </w:p>
    <w:p w14:paraId="2A315865" w14:textId="4D1FF652" w:rsidR="0013206A" w:rsidRPr="0050389C" w:rsidRDefault="0013206A" w:rsidP="008B4069">
      <w:pPr>
        <w:pStyle w:val="Commarcadores"/>
        <w:numPr>
          <w:ilvl w:val="0"/>
          <w:numId w:val="0"/>
        </w:numPr>
      </w:pPr>
    </w:p>
    <w:sectPr w:rsidR="0013206A" w:rsidRPr="0050389C" w:rsidSect="004A6661">
      <w:headerReference w:type="default" r:id="rId13"/>
      <w:type w:val="continuous"/>
      <w:pgSz w:w="11906" w:h="16838" w:code="9"/>
      <w:pgMar w:top="990" w:right="1080" w:bottom="1080" w:left="108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D0369" w14:textId="77777777" w:rsidR="00424EB8" w:rsidRDefault="00424EB8" w:rsidP="001D4099">
      <w:pPr>
        <w:spacing w:line="240" w:lineRule="auto"/>
      </w:pPr>
      <w:r>
        <w:separator/>
      </w:r>
    </w:p>
  </w:endnote>
  <w:endnote w:type="continuationSeparator" w:id="0">
    <w:p w14:paraId="31C06514" w14:textId="77777777" w:rsidR="00424EB8" w:rsidRDefault="00424EB8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78AC7" w14:textId="77777777" w:rsidR="00424EB8" w:rsidRDefault="00424EB8" w:rsidP="001D4099">
      <w:pPr>
        <w:spacing w:line="240" w:lineRule="auto"/>
      </w:pPr>
      <w:r>
        <w:separator/>
      </w:r>
    </w:p>
  </w:footnote>
  <w:footnote w:type="continuationSeparator" w:id="0">
    <w:p w14:paraId="6F2C7233" w14:textId="77777777" w:rsidR="00424EB8" w:rsidRDefault="00424EB8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83727" w14:textId="2FDDA810" w:rsidR="004A6661" w:rsidRDefault="004A6661">
    <w:pPr>
      <w:pStyle w:val="Cabealho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A5948"/>
    <w:multiLevelType w:val="hybridMultilevel"/>
    <w:tmpl w:val="E32E1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ListaAtual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5954BD7"/>
    <w:multiLevelType w:val="hybridMultilevel"/>
    <w:tmpl w:val="86641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45619"/>
    <w:multiLevelType w:val="multilevel"/>
    <w:tmpl w:val="0409001D"/>
    <w:styleLink w:val="ListaAtual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DF34E01"/>
    <w:multiLevelType w:val="hybridMultilevel"/>
    <w:tmpl w:val="7376D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1"/>
  </w:num>
  <w:num w:numId="2" w16cid:durableId="1475752314">
    <w:abstractNumId w:val="4"/>
  </w:num>
  <w:num w:numId="3" w16cid:durableId="1017973236">
    <w:abstractNumId w:val="2"/>
  </w:num>
  <w:num w:numId="4" w16cid:durableId="746848589">
    <w:abstractNumId w:val="0"/>
  </w:num>
  <w:num w:numId="5" w16cid:durableId="248468865">
    <w:abstractNumId w:val="5"/>
  </w:num>
  <w:num w:numId="6" w16cid:durableId="39794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97A"/>
    <w:rsid w:val="000524A9"/>
    <w:rsid w:val="000545B2"/>
    <w:rsid w:val="000728A9"/>
    <w:rsid w:val="000761F2"/>
    <w:rsid w:val="00080DF6"/>
    <w:rsid w:val="000930DE"/>
    <w:rsid w:val="000C5690"/>
    <w:rsid w:val="000E1FE9"/>
    <w:rsid w:val="0013206A"/>
    <w:rsid w:val="00180710"/>
    <w:rsid w:val="00183806"/>
    <w:rsid w:val="001D4099"/>
    <w:rsid w:val="001D7755"/>
    <w:rsid w:val="001E3F29"/>
    <w:rsid w:val="001E4040"/>
    <w:rsid w:val="0020403D"/>
    <w:rsid w:val="002203E2"/>
    <w:rsid w:val="002209A3"/>
    <w:rsid w:val="00222532"/>
    <w:rsid w:val="00285F5A"/>
    <w:rsid w:val="00291FC5"/>
    <w:rsid w:val="002B52EE"/>
    <w:rsid w:val="002C06D6"/>
    <w:rsid w:val="002F28A2"/>
    <w:rsid w:val="002F497A"/>
    <w:rsid w:val="0030456C"/>
    <w:rsid w:val="003129C9"/>
    <w:rsid w:val="00330BA1"/>
    <w:rsid w:val="00346EC2"/>
    <w:rsid w:val="00382EA8"/>
    <w:rsid w:val="003D135F"/>
    <w:rsid w:val="003F1B98"/>
    <w:rsid w:val="00405F33"/>
    <w:rsid w:val="00410EE8"/>
    <w:rsid w:val="00424EB8"/>
    <w:rsid w:val="004303D4"/>
    <w:rsid w:val="004834B0"/>
    <w:rsid w:val="004A6661"/>
    <w:rsid w:val="004D2889"/>
    <w:rsid w:val="004D4E50"/>
    <w:rsid w:val="004D69CD"/>
    <w:rsid w:val="004E7618"/>
    <w:rsid w:val="0050389C"/>
    <w:rsid w:val="00510684"/>
    <w:rsid w:val="00570A0F"/>
    <w:rsid w:val="005937B7"/>
    <w:rsid w:val="005D3289"/>
    <w:rsid w:val="005F3D61"/>
    <w:rsid w:val="005F56A3"/>
    <w:rsid w:val="00615397"/>
    <w:rsid w:val="00643E15"/>
    <w:rsid w:val="006468DA"/>
    <w:rsid w:val="00665A30"/>
    <w:rsid w:val="006D15E3"/>
    <w:rsid w:val="006F747B"/>
    <w:rsid w:val="00777FCF"/>
    <w:rsid w:val="00780B8E"/>
    <w:rsid w:val="007A6961"/>
    <w:rsid w:val="007B3C64"/>
    <w:rsid w:val="007E2006"/>
    <w:rsid w:val="00823601"/>
    <w:rsid w:val="0085274D"/>
    <w:rsid w:val="00867C58"/>
    <w:rsid w:val="00872145"/>
    <w:rsid w:val="00886679"/>
    <w:rsid w:val="008A759B"/>
    <w:rsid w:val="008B4069"/>
    <w:rsid w:val="008D169E"/>
    <w:rsid w:val="009964D0"/>
    <w:rsid w:val="009C4A4B"/>
    <w:rsid w:val="009D1FF3"/>
    <w:rsid w:val="009E47C4"/>
    <w:rsid w:val="00A30F99"/>
    <w:rsid w:val="00A338C0"/>
    <w:rsid w:val="00A40DEC"/>
    <w:rsid w:val="00A66AFF"/>
    <w:rsid w:val="00A70F41"/>
    <w:rsid w:val="00A92F7F"/>
    <w:rsid w:val="00AA22A0"/>
    <w:rsid w:val="00AA45D6"/>
    <w:rsid w:val="00AD79E9"/>
    <w:rsid w:val="00B01BFE"/>
    <w:rsid w:val="00B116CF"/>
    <w:rsid w:val="00B20B28"/>
    <w:rsid w:val="00B63C84"/>
    <w:rsid w:val="00B767B3"/>
    <w:rsid w:val="00B877AA"/>
    <w:rsid w:val="00BA5C24"/>
    <w:rsid w:val="00BC4517"/>
    <w:rsid w:val="00BC7354"/>
    <w:rsid w:val="00C14AE9"/>
    <w:rsid w:val="00C314A9"/>
    <w:rsid w:val="00C354DE"/>
    <w:rsid w:val="00C35EF0"/>
    <w:rsid w:val="00C44C24"/>
    <w:rsid w:val="00CC0FFE"/>
    <w:rsid w:val="00CE3B09"/>
    <w:rsid w:val="00CE6C57"/>
    <w:rsid w:val="00D26FE1"/>
    <w:rsid w:val="00D32D33"/>
    <w:rsid w:val="00D86211"/>
    <w:rsid w:val="00D92978"/>
    <w:rsid w:val="00DC6B34"/>
    <w:rsid w:val="00E04262"/>
    <w:rsid w:val="00E11EEA"/>
    <w:rsid w:val="00E23CAF"/>
    <w:rsid w:val="00EA604D"/>
    <w:rsid w:val="00EE1FDF"/>
    <w:rsid w:val="00F255EB"/>
    <w:rsid w:val="00F42731"/>
    <w:rsid w:val="00F62BAE"/>
    <w:rsid w:val="00F769AE"/>
    <w:rsid w:val="00F92CA8"/>
    <w:rsid w:val="00FA3628"/>
    <w:rsid w:val="00FE6165"/>
    <w:rsid w:val="00FF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990946"/>
  <w15:docId w15:val="{27FC130A-71CA-4F0A-AF90-846E747E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InformaesdeContato">
    <w:name w:val="Informações de Contat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nfaseIntensa">
    <w:name w:val="Intense Emphasis"/>
    <w:basedOn w:val="Fontepargpadro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Ttulo1Char">
    <w:name w:val="Título 1 Char"/>
    <w:basedOn w:val="Fontepargpadro"/>
    <w:link w:val="Ttulo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Ttulo4Char">
    <w:name w:val="Título 4 Char"/>
    <w:basedOn w:val="Fontepargpadro"/>
    <w:link w:val="Ttulo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elacomgrade">
    <w:name w:val="Table Grid"/>
    <w:basedOn w:val="Tabela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RefernciaSutil">
    <w:name w:val="Subtle Reference"/>
    <w:aliases w:val="Company &amp; Location"/>
    <w:basedOn w:val="Fontepargpadro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Fontepargpadro"/>
    <w:uiPriority w:val="99"/>
    <w:semiHidden/>
    <w:rsid w:val="00CE3B09"/>
    <w:rPr>
      <w:color w:val="0563C1" w:themeColor="hyperlink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CE3B09"/>
    <w:rPr>
      <w:color w:val="605E5C"/>
      <w:shd w:val="clear" w:color="auto" w:fill="E1DFDD"/>
    </w:rPr>
  </w:style>
  <w:style w:type="paragraph" w:styleId="Commarcadores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TextodoEspaoReservado">
    <w:name w:val="Placeholder Text"/>
    <w:basedOn w:val="Fontepargpadro"/>
    <w:uiPriority w:val="99"/>
    <w:semiHidden/>
    <w:rsid w:val="00AD79E9"/>
    <w:rPr>
      <w:color w:val="808080"/>
    </w:rPr>
  </w:style>
  <w:style w:type="paragraph" w:styleId="PargrafodaLista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ListaAtual1">
    <w:name w:val="Lista Atual1"/>
    <w:uiPriority w:val="99"/>
    <w:rsid w:val="005937B7"/>
    <w:pPr>
      <w:numPr>
        <w:numId w:val="2"/>
      </w:numPr>
    </w:pPr>
  </w:style>
  <w:style w:type="numbering" w:customStyle="1" w:styleId="ListaAtual2">
    <w:name w:val="Lista Atual2"/>
    <w:uiPriority w:val="99"/>
    <w:rsid w:val="005937B7"/>
    <w:pPr>
      <w:numPr>
        <w:numId w:val="3"/>
      </w:numPr>
    </w:pPr>
  </w:style>
  <w:style w:type="paragraph" w:styleId="Cabealho">
    <w:name w:val="header"/>
    <w:basedOn w:val="Normal"/>
    <w:link w:val="Cabealho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Rodap">
    <w:name w:val="footer"/>
    <w:basedOn w:val="Normal"/>
    <w:link w:val="Rodap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tulo">
    <w:name w:val="Subtitle"/>
    <w:basedOn w:val="Normal"/>
    <w:next w:val="Normal"/>
    <w:link w:val="Subttulo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tuloChar">
    <w:name w:val="Subtítulo Char"/>
    <w:basedOn w:val="Fontepargpadro"/>
    <w:link w:val="Subttulo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MenoPendente">
    <w:name w:val="Unresolved Mention"/>
    <w:basedOn w:val="Fontepargpadro"/>
    <w:uiPriority w:val="99"/>
    <w:semiHidden/>
    <w:unhideWhenUsed/>
    <w:rsid w:val="002F497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rsid w:val="001320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niwanbatista.vercel.ap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niwanbatista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w-s\AppData\Roaming\Microsoft\Templates\Curr&#237;culo%20de%20contabilidade%20cl&#225;ssico.dotx" TargetMode="External"/></Relationship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CF0C4E-A268-4693-8F88-09A993597D0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Currículo de contabilidade clássico.dotx</Template>
  <TotalTime>441</TotalTime>
  <Pages>2</Pages>
  <Words>477</Words>
  <Characters>2582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Nilson Bernardo Batista</cp:lastModifiedBy>
  <cp:revision>14</cp:revision>
  <dcterms:created xsi:type="dcterms:W3CDTF">2024-06-02T16:01:00Z</dcterms:created>
  <dcterms:modified xsi:type="dcterms:W3CDTF">2024-06-22T22:57:00Z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_ip_UnifiedCompliancePolicyUIAction">
    <vt:lpwstr/>
  </property>
  <property fmtid="{D5CDD505-2E9C-101B-9397-08002B2CF9AE}" pid="4" name="Image">
    <vt:lpwstr>, </vt:lpwstr>
  </property>
  <property fmtid="{D5CDD505-2E9C-101B-9397-08002B2CF9AE}" pid="5" name="Status">
    <vt:lpwstr>Not started</vt:lpwstr>
  </property>
  <property fmtid="{D5CDD505-2E9C-101B-9397-08002B2CF9AE}" pid="6" name="Background">
    <vt:lpwstr>0</vt:lpwstr>
  </property>
  <property fmtid="{D5CDD505-2E9C-101B-9397-08002B2CF9AE}" pid="7" name="_ip_UnifiedCompliancePolicyProperties">
    <vt:lpwstr/>
  </property>
  <property fmtid="{D5CDD505-2E9C-101B-9397-08002B2CF9AE}" pid="8" name="ImageTagsTaxHTField">
    <vt:lpwstr/>
  </property>
  <property fmtid="{D5CDD505-2E9C-101B-9397-08002B2CF9AE}" pid="9" name="TaxCatchAll">
    <vt:lpwstr/>
  </property>
  <property fmtid="{D5CDD505-2E9C-101B-9397-08002B2CF9AE}" pid="10" name="MediaServiceKeyPoints">
    <vt:lpwstr/>
  </property>
</Properties>
</file>